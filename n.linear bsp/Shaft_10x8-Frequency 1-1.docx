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C76462" w:rsidP="00A43A5B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3853815" cy="2303145"/>
                  <wp:effectExtent l="0" t="0" r="0" b="1905"/>
                  <wp:docPr id="3" name="图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2303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a9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C76462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Shaft_10x8</w:t>
                  </w:r>
                </w:p>
                <w:p w:rsidR="00B77317" w:rsidRPr="00CD1539" w:rsidRDefault="00B77317" w:rsidP="00E217C8">
                  <w:pPr>
                    <w:rPr>
                      <w:rStyle w:val="a3"/>
                      <w:sz w:val="20"/>
                      <w:szCs w:val="20"/>
                    </w:rPr>
                  </w:pPr>
                </w:p>
                <w:p w:rsidR="00B77317" w:rsidRPr="00CD1539" w:rsidRDefault="00C76462" w:rsidP="009C008A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 w:rsidR="00BE226D">
                    <w:rPr>
                      <w:rStyle w:val="a3"/>
                      <w:rFonts w:hint="eastAsia"/>
                      <w:b w:val="0"/>
                      <w:sz w:val="20"/>
                      <w:szCs w:val="20"/>
                      <w:lang w:eastAsia="zh-CN"/>
                    </w:rPr>
                    <w:t>02.03.2020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br/>
                  </w:r>
                  <w:r>
                    <w:rPr>
                      <w:rStyle w:val="a3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C76462" w:rsidP="009C008A">
                  <w:pPr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Frequency 1</w:t>
                  </w:r>
                </w:p>
                <w:p w:rsidR="00B77317" w:rsidRPr="006A441F" w:rsidRDefault="00C76462" w:rsidP="00C76462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a3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a3"/>
                      <w:b w:val="0"/>
                    </w:rPr>
                    <w:t xml:space="preserve"> </w:t>
                  </w:r>
                  <w:r>
                    <w:rPr>
                      <w:rStyle w:val="a3"/>
                      <w:b w:val="0"/>
                      <w:sz w:val="20"/>
                      <w:szCs w:val="20"/>
                    </w:rPr>
                    <w:t>Frequency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C76462" w:rsidP="00E3408D">
                      <w:pPr>
                        <w:pStyle w:val="TOC"/>
                      </w:pPr>
                      <w:r>
                        <w:t>Tabl</w:t>
                      </w:r>
                      <w:bookmarkStart w:id="0" w:name="_GoBack"/>
                      <w:bookmarkEnd w:id="0"/>
                      <w:r>
                        <w:t>e of Contents</w:t>
                      </w:r>
                    </w:p>
                    <w:p w:rsidR="00BE226D" w:rsidRDefault="001041F1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34057353" w:history="1">
                        <w:r w:rsidR="00BE226D" w:rsidRPr="001E6F7F">
                          <w:rPr>
                            <w:rStyle w:val="ac"/>
                            <w:noProof/>
                          </w:rPr>
                          <w:t>Description</w:t>
                        </w:r>
                        <w:r w:rsidR="00BE226D">
                          <w:rPr>
                            <w:noProof/>
                            <w:webHidden/>
                          </w:rPr>
                          <w:tab/>
                        </w:r>
                        <w:r w:rsidR="00BE226D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E226D">
                          <w:rPr>
                            <w:noProof/>
                            <w:webHidden/>
                          </w:rPr>
                          <w:instrText xml:space="preserve"> PAGEREF _Toc34057353 \h </w:instrText>
                        </w:r>
                        <w:r w:rsidR="00BE226D">
                          <w:rPr>
                            <w:noProof/>
                            <w:webHidden/>
                          </w:rPr>
                        </w:r>
                        <w:r w:rsidR="00BE226D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E226D">
                          <w:rPr>
                            <w:noProof/>
                            <w:webHidden/>
                          </w:rPr>
                          <w:t>1</w:t>
                        </w:r>
                        <w:r w:rsidR="00BE226D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4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H</w:t>
                        </w:r>
                        <w:r w:rsidRPr="001E6F7F">
                          <w:rPr>
                            <w:rStyle w:val="ac"/>
                            <w:noProof/>
                          </w:rPr>
                          <w:t>ypothesis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5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6" w:history="1">
                        <w:r w:rsidRPr="001E6F7F">
                          <w:rPr>
                            <w:rStyle w:val="ac"/>
                            <w:noProof/>
                          </w:rPr>
                          <w:t>The example attributes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7" w:history="1">
                        <w:r w:rsidRPr="001E6F7F">
                          <w:rPr>
                            <w:rStyle w:val="ac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8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Material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59" w:history="1">
                        <w:r w:rsidRPr="001E6F7F">
                          <w:rPr>
                            <w:rStyle w:val="ac"/>
                            <w:noProof/>
                          </w:rPr>
                          <w:t>Load and fixture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60" w:history="1">
                        <w:r w:rsidRPr="001E6F7F">
                          <w:rPr>
                            <w:rStyle w:val="ac"/>
                            <w:noProof/>
                          </w:rPr>
                          <w:t>Joint definition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61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C</w:t>
                        </w:r>
                        <w:r w:rsidRPr="001E6F7F">
                          <w:rPr>
                            <w:rStyle w:val="ac"/>
                            <w:noProof/>
                          </w:rPr>
                          <w:t>ontact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62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Mesh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63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Sensor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E226D" w:rsidRDefault="00BE226D">
                      <w:pPr>
                        <w:pStyle w:val="11"/>
                        <w:rPr>
                          <w:noProof/>
                          <w:kern w:val="2"/>
                          <w:sz w:val="21"/>
                          <w:lang w:eastAsia="zh-CN"/>
                        </w:rPr>
                      </w:pPr>
                      <w:hyperlink w:anchor="_Toc34057364" w:history="1">
                        <w:r w:rsidRPr="001E6F7F">
                          <w:rPr>
                            <w:rStyle w:val="ac"/>
                            <w:noProof/>
                            <w:lang w:eastAsia="zh-CN"/>
                          </w:rPr>
                          <w:t>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_Toc34057364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1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C76462" w:rsidP="00C27B5D">
            <w:pPr>
              <w:pStyle w:val="1"/>
              <w:outlineLvl w:val="0"/>
            </w:pPr>
            <w:bookmarkStart w:id="1" w:name="_Toc34057353"/>
            <w:r>
              <w:t>Description</w:t>
            </w:r>
            <w:bookmarkEnd w:id="1"/>
          </w:p>
          <w:p w:rsidR="00F448BC" w:rsidRPr="00E65D6E" w:rsidRDefault="00C76462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3"/>
            </w:pPr>
          </w:p>
        </w:tc>
      </w:tr>
    </w:tbl>
    <w:p w:rsidR="00F25CD7" w:rsidRDefault="00F25CD7">
      <w:r>
        <w:br w:type="page"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BE226D" w:rsidRPr="00BE226D" w:rsidRDefault="00BE226D" w:rsidP="00BE226D">
            <w:pPr>
              <w:pStyle w:val="1"/>
            </w:pPr>
            <w:bookmarkStart w:id="2" w:name="_Toc243733140"/>
            <w:bookmarkStart w:id="3" w:name="_Toc245020107"/>
            <w:bookmarkStart w:id="4" w:name="_Toc245020139"/>
            <w:bookmarkStart w:id="5" w:name="_Toc34057354"/>
            <w:r>
              <w:rPr>
                <w:rFonts w:hint="eastAsia"/>
                <w:lang w:eastAsia="zh-CN"/>
              </w:rPr>
              <w:lastRenderedPageBreak/>
              <w:t>H</w:t>
            </w:r>
            <w:r w:rsidRPr="00BE226D">
              <w:t>ypothesis</w:t>
            </w:r>
            <w:bookmarkEnd w:id="5"/>
          </w:p>
          <w:p w:rsidR="00A96F2C" w:rsidRDefault="00A96F2C" w:rsidP="00A96F2C"/>
        </w:tc>
      </w:tr>
    </w:tbl>
    <w:p w:rsidR="00343025" w:rsidRDefault="00343025" w:rsidP="00B77317">
      <w:pPr>
        <w:pStyle w:val="1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BE226D" w:rsidP="00FF408C">
            <w:pPr>
              <w:pStyle w:val="1"/>
              <w:outlineLvl w:val="0"/>
              <w:rPr>
                <w:lang w:eastAsia="zh-CN"/>
              </w:rPr>
            </w:pPr>
            <w:bookmarkStart w:id="6" w:name="_Toc34057355"/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odel Information</w:t>
            </w:r>
            <w:bookmarkEnd w:id="6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a9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C76462" w:rsidP="00077EA0">
                        <w:pPr>
                          <w:jc w:val="center"/>
                          <w:rPr>
                            <w:rStyle w:val="a3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5349240" cy="3196590"/>
                              <wp:effectExtent l="0" t="0" r="3810" b="3810"/>
                              <wp:docPr id="4" name="图片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1965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C76462" w:rsidP="00C16188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</w:t>
                  </w:r>
                </w:p>
                <w:p w:rsidR="00C16188" w:rsidRDefault="00C76462" w:rsidP="00BE226D">
                  <w:pPr>
                    <w:jc w:val="center"/>
                    <w:rPr>
                      <w:lang w:eastAsia="zh-CN"/>
                    </w:rPr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a3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 w:rsidR="00BE226D">
                    <w:rPr>
                      <w:rStyle w:val="a3"/>
                      <w:rFonts w:hint="eastAsia"/>
                      <w:noProof/>
                      <w:sz w:val="20"/>
                      <w:szCs w:val="20"/>
                      <w:lang w:eastAsia="zh-CN"/>
                    </w:rPr>
                    <w:t>D</w:t>
                  </w:r>
                  <w:r w:rsidR="00BE226D">
                    <w:rPr>
                      <w:rStyle w:val="a3"/>
                      <w:noProof/>
                      <w:sz w:val="20"/>
                      <w:szCs w:val="20"/>
                      <w:lang w:eastAsia="zh-CN"/>
                    </w:rPr>
                    <w:t>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C76462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a3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76462" w:rsidP="0044448A">
                  <w:pPr>
                    <w:jc w:val="center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0E4FD4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Aufsatz-Linear austragen1</w:t>
                  </w:r>
                </w:p>
                <w:p w:rsidR="00C76462" w:rsidRPr="0044448A" w:rsidRDefault="00C76462" w:rsidP="000E4FD4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34085"/>
                        <wp:effectExtent l="0" t="0" r="0" b="0"/>
                        <wp:docPr id="5" name="图片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Mass:0.0727781 kg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Volume:9.33053e-06 m^3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Weight:0.713226 N</w:t>
                  </w:r>
                </w:p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C:\Users\sq437\Desktop\Masterarbeit\SW from Rico\Schaft Ra10mm Ri8mm.SLDPRT</w:t>
                  </w:r>
                </w:p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Feb 27 17:07:01 2020</w:t>
                  </w:r>
                </w:p>
              </w:tc>
            </w:tr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0E4FD4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Rotation3</w:t>
                  </w:r>
                </w:p>
                <w:p w:rsidR="00C76462" w:rsidRPr="0044448A" w:rsidRDefault="00C76462" w:rsidP="000E4FD4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34085"/>
                        <wp:effectExtent l="0" t="0" r="0" b="0"/>
                        <wp:docPr id="6" name="图片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Mass:0.0298954 kg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Volume:3.83274e-06 m^3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:rsid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Weight:0.292975 N</w:t>
                  </w:r>
                </w:p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Pr="00C76462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C7646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C:\Users\sq437\Desktop\Masterarbeit\SW from Rico\Stopfen Schaft Lagerung Var2.SLDPRT</w:t>
                  </w:r>
                </w:p>
                <w:p w:rsidR="00C76462" w:rsidRPr="0044448A" w:rsidRDefault="00C76462" w:rsidP="000E4FD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Feb 27 17:07:00 2020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C76462" w:rsidP="0044448A">
                  <w:pPr>
                    <w:jc w:val="center"/>
                    <w:rPr>
                      <w:rStyle w:val="a3"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lastRenderedPageBreak/>
                    <w:t>M5 Gewindebohrung2</w:t>
                  </w:r>
                </w:p>
                <w:p w:rsidR="004B3022" w:rsidRPr="0044448A" w:rsidRDefault="00C76462" w:rsidP="0044448A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562735" cy="934085"/>
                        <wp:effectExtent l="0" t="0" r="0" b="0"/>
                        <wp:docPr id="7" name="图片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Mass:0.0123995 kg</w:t>
                  </w:r>
                </w:p>
                <w:p w:rsidR="00C76462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Volume:1.58968e-06 m^3</w:t>
                  </w:r>
                </w:p>
                <w:p w:rsidR="00C76462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Density:7,800 kg/m^3</w:t>
                  </w:r>
                </w:p>
                <w:p w:rsidR="00C76462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a3"/>
                      <w:b/>
                      <w:bCs/>
                      <w:noProof/>
                      <w:sz w:val="20"/>
                      <w:szCs w:val="20"/>
                    </w:rPr>
                    <w:t>Weight:0.121515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Pr="00C76462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</w:pPr>
                  <w:r w:rsidRPr="00C76462">
                    <w:rPr>
                      <w:rStyle w:val="a3"/>
                      <w:b/>
                      <w:bCs/>
                      <w:noProof/>
                      <w:sz w:val="20"/>
                      <w:szCs w:val="20"/>
                      <w:lang w:val="de-DE"/>
                    </w:rPr>
                    <w:t>C:\Users\sq437\Desktop\Masterarbeit\SW from Rico\Stopfen Schaft Ringschraube Var2.SLDPRT</w:t>
                  </w:r>
                </w:p>
                <w:p w:rsidR="00C16188" w:rsidRPr="0044448A" w:rsidRDefault="00C76462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Feb 27 17:07:00 2020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5E294F" w:rsidTr="005E294F">
        <w:tc>
          <w:tcPr>
            <w:tcW w:w="11016" w:type="dxa"/>
          </w:tcPr>
          <w:p w:rsidR="00B35001" w:rsidRPr="00B35001" w:rsidRDefault="00BE226D" w:rsidP="00B35001">
            <w:pPr>
              <w:pStyle w:val="1"/>
              <w:outlineLvl w:val="0"/>
            </w:pPr>
            <w:bookmarkStart w:id="7" w:name="_Toc34057356"/>
            <w:r w:rsidRPr="00BE226D">
              <w:t>The example attributes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08"/>
              <w:gridCol w:w="5313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C76462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Frequency 1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Frequency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Number of frequencies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(C:\Users\sq437\Desktop\Masterarbeit\SW from Rico)</w:t>
                  </w:r>
                </w:p>
              </w:tc>
            </w:tr>
          </w:tbl>
          <w:p w:rsidR="005E294F" w:rsidRDefault="005E294F" w:rsidP="00A96F2C"/>
        </w:tc>
      </w:tr>
      <w:bookmarkEnd w:id="2"/>
      <w:bookmarkEnd w:id="3"/>
      <w:bookmarkEnd w:id="4"/>
    </w:tbl>
    <w:p w:rsidR="00F33129" w:rsidRDefault="00F33129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33129" w:rsidTr="00E80CD9">
        <w:tc>
          <w:tcPr>
            <w:tcW w:w="11016" w:type="dxa"/>
          </w:tcPr>
          <w:p w:rsidR="00F33129" w:rsidRPr="00B35001" w:rsidRDefault="00BE226D" w:rsidP="000A7C6B">
            <w:pPr>
              <w:pStyle w:val="1"/>
              <w:outlineLvl w:val="0"/>
            </w:pPr>
            <w:bookmarkStart w:id="8" w:name="_Toc34057357"/>
            <w:r>
              <w:t>U</w:t>
            </w:r>
            <w:r w:rsidRPr="00BE226D">
              <w:t>nits</w:t>
            </w:r>
            <w:bookmarkEnd w:id="8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44"/>
              <w:gridCol w:w="5177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C76462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C76462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C76462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a9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BE226D" w:rsidP="000A7C6B">
            <w:pPr>
              <w:pStyle w:val="1"/>
              <w:outlineLvl w:val="0"/>
              <w:rPr>
                <w:lang w:eastAsia="zh-CN"/>
              </w:rPr>
            </w:pPr>
            <w:bookmarkStart w:id="9" w:name="_Toc243733144"/>
            <w:bookmarkStart w:id="10" w:name="_Toc245020112"/>
            <w:bookmarkStart w:id="11" w:name="_Toc245020144"/>
            <w:bookmarkStart w:id="12" w:name="_Toc34057358"/>
            <w:r>
              <w:rPr>
                <w:rFonts w:hint="eastAsia"/>
                <w:lang w:eastAsia="zh-CN"/>
              </w:rPr>
              <w:lastRenderedPageBreak/>
              <w:t>Material</w:t>
            </w:r>
            <w:bookmarkEnd w:id="12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C76462" w:rsidP="000A7C6B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C764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C76462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BE226D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C76462" w:rsidP="000A7C6B">
                  <w:pPr>
                    <w:jc w:val="center"/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904365" cy="1137920"/>
                        <wp:effectExtent l="0" t="0" r="635" b="5080"/>
                        <wp:docPr id="8" name="图片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137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1-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C76462" w:rsidP="000A7C6B">
                        <w:pPr>
                          <w:jc w:val="right"/>
                          <w:rPr>
                            <w:rStyle w:val="a3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1.0114 (S235J0)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2.35e+08 N/m^2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3.6e+08 N/m^2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7,800 kg/m^3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2.1e+11 N/m^2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 xml:space="preserve">0.28  </w:t>
                        </w:r>
                      </w:p>
                    </w:tc>
                  </w:tr>
                  <w:tr w:rsidR="00C76462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jc w:val="right"/>
                          <w:rPr>
                            <w:rStyle w:val="a3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C76462" w:rsidRDefault="00C76462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sz w:val="20"/>
                            <w:szCs w:val="20"/>
                          </w:rPr>
                          <w:t>1.1e-05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C76462" w:rsidRPr="00C76462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C76462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1(Aufsatz-Linear austragen1)(Schaft Ra10mm Ri8mm-2),</w:t>
                  </w:r>
                </w:p>
                <w:p w:rsidR="00C76462" w:rsidRPr="00C76462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</w:pPr>
                  <w:r w:rsidRPr="00C76462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1(Rotation3)(Stopfen Schaft Lagerung Var2-2),</w:t>
                  </w:r>
                </w:p>
                <w:p w:rsidR="00E80CD9" w:rsidRPr="00C76462" w:rsidRDefault="00C76462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bCs w:val="0"/>
                      <w:sz w:val="20"/>
                      <w:szCs w:val="20"/>
                      <w:lang w:val="de-DE"/>
                    </w:rPr>
                  </w:pPr>
                  <w:r w:rsidRPr="00C76462">
                    <w:rPr>
                      <w:rStyle w:val="a3"/>
                      <w:b w:val="0"/>
                      <w:sz w:val="20"/>
                      <w:szCs w:val="20"/>
                      <w:lang w:val="de-DE"/>
                    </w:rPr>
                    <w:t>SolidBody 1(M5 Gewindebohrung2)(Stopfen Schaft Ringschraube Var2-2)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C76462" w:rsidP="000A7C6B">
                  <w:pPr>
                    <w:rPr>
                      <w:rStyle w:val="a3"/>
                      <w:sz w:val="20"/>
                      <w:szCs w:val="20"/>
                    </w:rPr>
                  </w:pPr>
                  <w:r>
                    <w:rPr>
                      <w:rStyle w:val="a3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9"/>
      <w:bookmarkEnd w:id="10"/>
      <w:bookmarkEnd w:id="11"/>
    </w:tbl>
    <w:p w:rsidR="005273D5" w:rsidRDefault="005273D5" w:rsidP="006518B5"/>
    <w:tbl>
      <w:tblPr>
        <w:tblStyle w:val="a9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BE226D" w:rsidP="000A7C6B">
            <w:pPr>
              <w:pStyle w:val="1"/>
              <w:outlineLvl w:val="0"/>
              <w:rPr>
                <w:b w:val="0"/>
                <w:bCs w:val="0"/>
              </w:rPr>
            </w:pPr>
            <w:bookmarkStart w:id="13" w:name="_Toc34057359"/>
            <w:r w:rsidRPr="00BE226D">
              <w:rPr>
                <w:b w:val="0"/>
                <w:bCs w:val="0"/>
              </w:rPr>
              <w:t>Load and fixture</w:t>
            </w:r>
            <w:bookmarkEnd w:id="13"/>
          </w:p>
          <w:tbl>
            <w:tblPr>
              <w:tblStyle w:val="-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C76462" w:rsidTr="00A355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C76462" w:rsidRPr="004E282D" w:rsidRDefault="00C76462" w:rsidP="005A5DC6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C76462" w:rsidRPr="004E282D" w:rsidRDefault="00C764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C76462" w:rsidRPr="004E282D" w:rsidRDefault="00C76462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Fixture Details</w:t>
                  </w:r>
                </w:p>
              </w:tc>
            </w:tr>
            <w:tr w:rsidR="00C76462" w:rsidTr="00C35F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C76462" w:rsidRPr="00AD5FBA" w:rsidRDefault="00C76462" w:rsidP="005A5DC6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C76462" w:rsidRPr="006208CB" w:rsidRDefault="00C76462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:lang w:eastAsia="zh-CN"/>
                    </w:rPr>
                    <w:drawing>
                      <wp:inline distT="0" distB="0" distL="0" distR="0">
                        <wp:extent cx="1772285" cy="1059180"/>
                        <wp:effectExtent l="0" t="0" r="0" b="7620"/>
                        <wp:docPr id="9" name="图片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0591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C764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C76462" w:rsidRPr="00BE6656" w:rsidRDefault="00C76462" w:rsidP="003F2268">
                        <w:pPr>
                          <w:jc w:val="right"/>
                          <w:rPr>
                            <w:rStyle w:val="a3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C76462" w:rsidRPr="00154A1A" w:rsidRDefault="00C764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C76462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C76462" w:rsidRDefault="00C76462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C76462" w:rsidRDefault="00C76462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C76462" w:rsidRPr="004C6DEB" w:rsidRDefault="00C76462" w:rsidP="00840CC7">
                  <w:pPr>
                    <w:pStyle w:val="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5273D5" w:rsidRDefault="005273D5" w:rsidP="00840CC7">
            <w:pPr>
              <w:pStyle w:val="3"/>
            </w:pPr>
          </w:p>
          <w:p w:rsidR="005273D5" w:rsidRDefault="005273D5" w:rsidP="000A7C6B">
            <w:pPr>
              <w:rPr>
                <w:rStyle w:val="a3"/>
              </w:rPr>
            </w:pPr>
          </w:p>
        </w:tc>
      </w:tr>
    </w:tbl>
    <w:p w:rsidR="00132707" w:rsidRDefault="00132707" w:rsidP="00132707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1"/>
              <w:outlineLvl w:val="0"/>
            </w:pPr>
            <w:r>
              <w:br w:type="page"/>
            </w:r>
            <w:bookmarkStart w:id="14" w:name="_Toc34057360"/>
            <w:r w:rsidR="00BE226D" w:rsidRPr="00BE226D">
              <w:t>Joint definition</w:t>
            </w:r>
            <w:bookmarkEnd w:id="14"/>
          </w:p>
          <w:p w:rsidR="00132707" w:rsidRDefault="00C76462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BE226D" w:rsidP="00C76462">
            <w:pPr>
              <w:pStyle w:val="1"/>
              <w:outlineLvl w:val="0"/>
            </w:pPr>
            <w:bookmarkStart w:id="15" w:name="_Toc34057361"/>
            <w:r>
              <w:rPr>
                <w:rFonts w:hint="eastAsia"/>
                <w:lang w:eastAsia="zh-CN"/>
              </w:rPr>
              <w:lastRenderedPageBreak/>
              <w:t>C</w:t>
            </w:r>
            <w:r>
              <w:t>ontact</w:t>
            </w:r>
            <w:bookmarkEnd w:id="15"/>
          </w:p>
          <w:p w:rsidR="00104BD8" w:rsidRPr="000B04D4" w:rsidRDefault="00104BD8" w:rsidP="000A7C6B"/>
          <w:tbl>
            <w:tblPr>
              <w:tblStyle w:val="LightGrid-Accent11"/>
              <w:tblW w:w="0" w:type="auto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0"/>
              <w:gridCol w:w="4067"/>
              <w:gridCol w:w="4067"/>
            </w:tblGrid>
            <w:tr w:rsidR="002B4DE8" w:rsidTr="00213D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C76462" w:rsidP="00C16188">
                  <w:pPr>
                    <w:jc w:val="center"/>
                  </w:pPr>
                  <w:r>
                    <w:t>Contact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C7646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Image</w:t>
                  </w:r>
                </w:p>
              </w:tc>
              <w:tc>
                <w:tcPr>
                  <w:tcW w:w="4067" w:type="dxa"/>
                  <w:tcBorders>
                    <w:top w:val="none" w:sz="0" w:space="0" w:color="auto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2B4DE8" w:rsidRDefault="00C76462" w:rsidP="00C1618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Contact Properties</w:t>
                  </w:r>
                </w:p>
              </w:tc>
            </w:tr>
            <w:tr w:rsidR="002B4DE8" w:rsidTr="003F226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2B4DE8" w:rsidRPr="00211C62" w:rsidRDefault="00C76462" w:rsidP="00C16188">
                  <w:pPr>
                    <w:jc w:val="center"/>
                    <w:rPr>
                      <w:rFonts w:asciiTheme="minorHAnsi" w:hAnsiTheme="minorHAnsi"/>
                      <w:b w:val="0"/>
                    </w:rPr>
                  </w:pPr>
                  <w:r>
                    <w:rPr>
                      <w:rFonts w:asciiTheme="minorHAnsi" w:hAnsiTheme="minorHAnsi"/>
                      <w:b w:val="0"/>
                    </w:rPr>
                    <w:t>Global Contact</w:t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  <w:vAlign w:val="center"/>
                </w:tcPr>
                <w:p w:rsidR="002B4DE8" w:rsidRPr="000B04D4" w:rsidRDefault="00C76462" w:rsidP="00C1618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445385" cy="1461135"/>
                        <wp:effectExtent l="0" t="0" r="0" b="5715"/>
                        <wp:docPr id="10" name="图片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45385" cy="1461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7" w:type="dxa"/>
                  <w:tcBorders>
                    <w:top w:val="single" w:sz="18" w:space="0" w:color="548DD4" w:themeColor="text2" w:themeTint="99"/>
                    <w:left w:val="single" w:sz="18" w:space="0" w:color="4F81BD" w:themeColor="accent1"/>
                    <w:bottom w:val="single" w:sz="18" w:space="0" w:color="548DD4" w:themeColor="text2" w:themeTint="99"/>
                    <w:right w:val="single" w:sz="18" w:space="0" w:color="4F81BD" w:themeColor="accent1"/>
                  </w:tcBorders>
                  <w:shd w:val="clear" w:color="auto" w:fill="auto"/>
                </w:tcPr>
                <w:tbl>
                  <w:tblPr>
                    <w:tblStyle w:val="1-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093"/>
                    <w:gridCol w:w="1758"/>
                  </w:tblGrid>
                  <w:tr w:rsidR="0017091B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17091B" w:rsidRPr="00BE6656" w:rsidRDefault="00C76462" w:rsidP="004F6DE4">
                        <w:pPr>
                          <w:jc w:val="right"/>
                          <w:rPr>
                            <w:rStyle w:val="a3"/>
                            <w:bCs/>
                          </w:rPr>
                        </w:pPr>
                        <w: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17091B" w:rsidRPr="00BE6656" w:rsidRDefault="00C7646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Bonded</w:t>
                        </w:r>
                      </w:p>
                    </w:tc>
                  </w:tr>
                  <w:tr w:rsidR="00C76462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C76462" w:rsidRDefault="00C76462" w:rsidP="004F6DE4">
                        <w:pPr>
                          <w:jc w:val="right"/>
                        </w:pPr>
                        <w:r>
                          <w:t>Components: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C76462" w:rsidRDefault="00C7646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1 component(s)</w:t>
                        </w:r>
                      </w:p>
                    </w:tc>
                  </w:tr>
                  <w:tr w:rsidR="00C76462" w:rsidTr="004F6DE4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C76462" w:rsidRDefault="00C76462" w:rsidP="004F6DE4">
                        <w:pPr>
                          <w:jc w:val="right"/>
                        </w:pPr>
                        <w:r>
                          <w:t>Options: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C76462" w:rsidRDefault="00C76462" w:rsidP="004F6DE4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3"/>
                            <w:b w:val="0"/>
                            <w:bCs w:val="0"/>
                          </w:rPr>
                        </w:pPr>
                        <w:r>
                          <w:rPr>
                            <w:rStyle w:val="a3"/>
                            <w:b w:val="0"/>
                            <w:bCs w:val="0"/>
                          </w:rPr>
                          <w:t>Compatible mesh</w:t>
                        </w:r>
                      </w:p>
                    </w:tc>
                  </w:tr>
                </w:tbl>
                <w:p w:rsidR="00213D4E" w:rsidRPr="00211C62" w:rsidRDefault="00213D4E" w:rsidP="0017091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04BD8" w:rsidRDefault="00104BD8" w:rsidP="000A7C6B">
            <w:pPr>
              <w:rPr>
                <w:rStyle w:val="A30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BE226D" w:rsidP="000A7C6B">
            <w:pPr>
              <w:pStyle w:val="1"/>
              <w:outlineLvl w:val="0"/>
              <w:rPr>
                <w:lang w:eastAsia="zh-CN"/>
              </w:rPr>
            </w:pPr>
            <w:bookmarkStart w:id="16" w:name="_Toc34057362"/>
            <w:r>
              <w:rPr>
                <w:rFonts w:hint="eastAsia"/>
                <w:lang w:eastAsia="zh-CN"/>
              </w:rPr>
              <w:lastRenderedPageBreak/>
              <w:t>M</w:t>
            </w:r>
            <w:r>
              <w:rPr>
                <w:lang w:eastAsia="zh-CN"/>
              </w:rPr>
              <w:t>esh</w:t>
            </w:r>
            <w:bookmarkEnd w:id="16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C76462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Standard mesh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 xml:space="preserve">Automatic Transition: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 xml:space="preserve">Include Mesh Auto Loops: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Jacobian points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 Points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1.4785 mm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Tolerance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0.0739252 mm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Mesh Quality Plot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Remesh failed parts with incompatible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</w:tbl>
          <w:p w:rsidR="00690657" w:rsidRDefault="00690657" w:rsidP="00690657"/>
          <w:p w:rsidR="00A9531D" w:rsidRPr="00690657" w:rsidRDefault="00C76462" w:rsidP="00690657">
            <w:pPr>
              <w:pStyle w:val="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C76462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68795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37825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27.818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99.3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%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0.0291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>% of distorted elements(Jacobian)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C76462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00:00:10</w:t>
                  </w:r>
                </w:p>
              </w:tc>
            </w:tr>
            <w:tr w:rsidR="00C76462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C76462" w:rsidRDefault="00C76462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QX2021</w:t>
                  </w:r>
                </w:p>
              </w:tc>
            </w:tr>
            <w:tr w:rsidR="00D803B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85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vAlign w:val="center"/>
                </w:tcPr>
                <w:p w:rsidR="00D803B1" w:rsidRDefault="00C76462" w:rsidP="00D803B1">
                  <w:pPr>
                    <w:jc w:val="center"/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711315" cy="4010660"/>
                        <wp:effectExtent l="0" t="0" r="0" b="8890"/>
                        <wp:docPr id="11" name="图片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1315" cy="4010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BE226D" w:rsidP="000A7C6B">
            <w:pPr>
              <w:pStyle w:val="1"/>
              <w:outlineLvl w:val="0"/>
              <w:rPr>
                <w:lang w:eastAsia="zh-CN"/>
              </w:rPr>
            </w:pPr>
            <w:bookmarkStart w:id="17" w:name="_Toc34057363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ensor</w:t>
            </w:r>
            <w:bookmarkEnd w:id="17"/>
          </w:p>
          <w:p w:rsidR="002C53F9" w:rsidRPr="00F077CB" w:rsidRDefault="00C76462" w:rsidP="000A7C6B">
            <w:r>
              <w:t>No Data</w:t>
            </w:r>
          </w:p>
        </w:tc>
      </w:tr>
    </w:tbl>
    <w:p w:rsidR="00EC2432" w:rsidRDefault="00EC2432" w:rsidP="0094009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BE226D" w:rsidP="000A7C6B">
            <w:pPr>
              <w:pStyle w:val="1"/>
              <w:outlineLvl w:val="0"/>
              <w:rPr>
                <w:lang w:eastAsia="zh-CN"/>
              </w:rPr>
            </w:pPr>
            <w:bookmarkStart w:id="18" w:name="_Toc243733152"/>
            <w:bookmarkStart w:id="19" w:name="_Toc245020120"/>
            <w:bookmarkStart w:id="20" w:name="_Toc245020152"/>
            <w:bookmarkStart w:id="21" w:name="_Toc34057364"/>
            <w:r>
              <w:rPr>
                <w:rFonts w:hint="eastAsia"/>
                <w:lang w:eastAsia="zh-CN"/>
              </w:rPr>
              <w:lastRenderedPageBreak/>
              <w:t>R</w:t>
            </w:r>
            <w:r>
              <w:rPr>
                <w:lang w:eastAsia="zh-CN"/>
              </w:rPr>
              <w:t>esults</w:t>
            </w:r>
            <w:bookmarkEnd w:id="21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76462" w:rsidTr="000E4F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1(Value = 68.1382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6.062e+00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63324</w:t>
                  </w:r>
                </w:p>
              </w:tc>
            </w:tr>
            <w:tr w:rsidR="00C76462" w:rsidTr="000E4FD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C7646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6646545" cy="3971925"/>
                        <wp:effectExtent l="0" t="0" r="1905" b="9525"/>
                        <wp:docPr id="12" name="图片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462" w:rsidRPr="004D2956" w:rsidRDefault="00C76462" w:rsidP="00C764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Shaft_10x8-Frequency 1-Amplitude-Amplitude1</w:t>
                  </w:r>
                </w:p>
              </w:tc>
            </w:tr>
          </w:tbl>
          <w:p w:rsidR="00C76462" w:rsidRDefault="00C764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76462" w:rsidTr="000E4F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Amplitude2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2(Value = 68.1411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6.062e+00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63374</w:t>
                  </w:r>
                </w:p>
              </w:tc>
            </w:tr>
            <w:tr w:rsidR="00C76462" w:rsidTr="000E4FD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C7646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646545" cy="3971925"/>
                        <wp:effectExtent l="0" t="0" r="1905" b="9525"/>
                        <wp:docPr id="13" name="图片 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462" w:rsidRPr="004D2956" w:rsidRDefault="00C76462" w:rsidP="00C764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Shaft_10x8-Frequency 1-Amplitude-Amplitude2</w:t>
                  </w:r>
                </w:p>
              </w:tc>
            </w:tr>
          </w:tbl>
          <w:p w:rsidR="00C76462" w:rsidRDefault="00C764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76462" w:rsidTr="000E4F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Amplitude3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3(Value = 461.529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5.305e+00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12995</w:t>
                  </w:r>
                </w:p>
              </w:tc>
            </w:tr>
            <w:tr w:rsidR="00C76462" w:rsidTr="000E4FD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C7646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646545" cy="3971925"/>
                        <wp:effectExtent l="0" t="0" r="1905" b="9525"/>
                        <wp:docPr id="14" name="图片 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462" w:rsidRPr="004D2956" w:rsidRDefault="00C76462" w:rsidP="00C764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Shaft_10x8-Frequency 1-Amplitude-Amplitude3</w:t>
                  </w:r>
                </w:p>
              </w:tc>
            </w:tr>
          </w:tbl>
          <w:p w:rsidR="00C76462" w:rsidRDefault="00C764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76462" w:rsidTr="000E4F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Amplitude4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4(Value = 461.552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5.305e+00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25223</w:t>
                  </w:r>
                </w:p>
              </w:tc>
            </w:tr>
            <w:tr w:rsidR="00C76462" w:rsidTr="000E4FD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C7646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646545" cy="3971925"/>
                        <wp:effectExtent l="0" t="0" r="1905" b="9525"/>
                        <wp:docPr id="15" name="图片 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462" w:rsidRPr="004D2956" w:rsidRDefault="00C76462" w:rsidP="00C764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Shaft_10x8-Frequency 1-Amplitude-Amplitude4</w:t>
                  </w:r>
                </w:p>
              </w:tc>
            </w:tr>
          </w:tbl>
          <w:p w:rsidR="00C76462" w:rsidRDefault="00C7646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523"/>
              <w:gridCol w:w="3422"/>
              <w:gridCol w:w="2287"/>
              <w:gridCol w:w="2189"/>
            </w:tblGrid>
            <w:tr w:rsidR="00C76462" w:rsidTr="000E4F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C76462" w:rsidRDefault="00C76462" w:rsidP="00C7646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C76462" w:rsidTr="000E4F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Amplitude5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AMPRES: Resultant Amplitude Plot for Mode Shape: 5(Value = 1,324.23 Hz)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0.000e+00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52479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C76462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5.561e+00 </w:t>
                  </w:r>
                </w:p>
                <w:p w:rsidR="00C76462" w:rsidRPr="004D2956" w:rsidRDefault="00C76462" w:rsidP="00C7646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27888</w:t>
                  </w:r>
                </w:p>
              </w:tc>
            </w:tr>
            <w:tr w:rsidR="00C76462" w:rsidTr="000E4FD4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76462" w:rsidRDefault="00C76462" w:rsidP="00C76462">
                  <w:pPr>
                    <w:jc w:val="center"/>
                    <w:rPr>
                      <w:rStyle w:val="a3"/>
                      <w:noProof/>
                    </w:rPr>
                  </w:pPr>
                  <w:r>
                    <w:rPr>
                      <w:noProof/>
                      <w:lang w:eastAsia="zh-CN"/>
                    </w:rPr>
                    <w:lastRenderedPageBreak/>
                    <w:drawing>
                      <wp:inline distT="0" distB="0" distL="0" distR="0">
                        <wp:extent cx="6646545" cy="3971925"/>
                        <wp:effectExtent l="0" t="0" r="1905" b="9525"/>
                        <wp:docPr id="16" name="图片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46545" cy="397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462" w:rsidRPr="004D2956" w:rsidRDefault="00C76462" w:rsidP="00C7646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noProof/>
                      <w:sz w:val="20"/>
                      <w:szCs w:val="20"/>
                    </w:rPr>
                    <w:t>Shaft_10x8-Frequency 1-Amplitude-Amplitude5</w:t>
                  </w:r>
                </w:p>
              </w:tc>
            </w:tr>
          </w:tbl>
          <w:p w:rsidR="00C76462" w:rsidRPr="000B04D4" w:rsidRDefault="00C76462" w:rsidP="000A7C6B"/>
          <w:bookmarkEnd w:id="18"/>
          <w:bookmarkEnd w:id="19"/>
          <w:bookmarkEnd w:id="20"/>
          <w:p w:rsidR="00EC2432" w:rsidRDefault="00C76462" w:rsidP="000A7C6B">
            <w:pPr>
              <w:rPr>
                <w:rStyle w:val="a3"/>
              </w:rPr>
            </w:pPr>
            <w:r>
              <w:rPr>
                <w:rStyle w:val="a3"/>
              </w:rPr>
              <w:t>Mode List</w:t>
            </w:r>
          </w:p>
          <w:tbl>
            <w:tblPr>
              <w:tblStyle w:val="-3"/>
              <w:tblW w:w="0" w:type="auto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2610"/>
              <w:gridCol w:w="2585"/>
              <w:gridCol w:w="2620"/>
            </w:tblGrid>
            <w:tr w:rsidR="009D29C5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C76462" w:rsidP="009D29C5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 Number</w:t>
                  </w:r>
                </w:p>
              </w:tc>
              <w:tc>
                <w:tcPr>
                  <w:tcW w:w="2699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C76462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Rad/sec</w:t>
                  </w:r>
                </w:p>
              </w:tc>
              <w:tc>
                <w:tcPr>
                  <w:tcW w:w="2680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C76462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Hertz</w:t>
                  </w:r>
                </w:p>
              </w:tc>
              <w:tc>
                <w:tcPr>
                  <w:tcW w:w="269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9D29C5" w:rsidRPr="004E282D" w:rsidRDefault="00C76462" w:rsidP="009D29C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Seconds</w:t>
                  </w:r>
                </w:p>
              </w:tc>
            </w:tr>
            <w:tr w:rsidR="009D29C5" w:rsidTr="00C764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AD5FBA" w:rsidRDefault="00C76462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428.13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6208CB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68.138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9D29C5" w:rsidRPr="002B70DE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0.014676</w:t>
                  </w:r>
                </w:p>
              </w:tc>
            </w:tr>
            <w:tr w:rsidR="00C76462" w:rsidTr="00C764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428.14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68.141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0.014675</w:t>
                  </w:r>
                </w:p>
              </w:tc>
            </w:tr>
            <w:tr w:rsidR="00C76462" w:rsidTr="00C764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2,899.9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461.53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0.0021667</w:t>
                  </w:r>
                </w:p>
              </w:tc>
            </w:tr>
            <w:tr w:rsidR="00C76462" w:rsidTr="00C764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2,900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461.55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0.0021666</w:t>
                  </w:r>
                </w:p>
              </w:tc>
            </w:tr>
            <w:tr w:rsidR="00C76462" w:rsidTr="00A856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8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2699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8,320.4</w:t>
                  </w:r>
                </w:p>
              </w:tc>
              <w:tc>
                <w:tcPr>
                  <w:tcW w:w="2680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1,324.2</w:t>
                  </w:r>
                </w:p>
              </w:tc>
              <w:tc>
                <w:tcPr>
                  <w:tcW w:w="2697" w:type="dxa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9D29C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>0.00075516</w:t>
                  </w:r>
                </w:p>
              </w:tc>
            </w:tr>
          </w:tbl>
          <w:p w:rsidR="00EC2432" w:rsidRDefault="00EC2432" w:rsidP="000A7C6B">
            <w:pPr>
              <w:rPr>
                <w:b/>
                <w:bCs/>
              </w:rPr>
            </w:pPr>
          </w:p>
          <w:p w:rsidR="00A8563F" w:rsidRDefault="00C76462" w:rsidP="00A8563F">
            <w:pPr>
              <w:rPr>
                <w:rStyle w:val="a3"/>
              </w:rPr>
            </w:pPr>
            <w:r>
              <w:rPr>
                <w:rStyle w:val="a3"/>
              </w:rPr>
              <w:t>Mass Participation (Normalized)</w:t>
            </w:r>
          </w:p>
          <w:tbl>
            <w:tblPr>
              <w:tblStyle w:val="-3"/>
              <w:tblW w:w="5000" w:type="pct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77"/>
              <w:gridCol w:w="2095"/>
              <w:gridCol w:w="2078"/>
              <w:gridCol w:w="2078"/>
              <w:gridCol w:w="2093"/>
            </w:tblGrid>
            <w:tr w:rsidR="00A8563F" w:rsidTr="00A856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C76462" w:rsidP="003F2268">
                  <w:pPr>
                    <w:jc w:val="center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Mode Number</w:t>
                  </w:r>
                </w:p>
              </w:tc>
              <w:tc>
                <w:tcPr>
                  <w:tcW w:w="1005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C76462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Frequency(Hertz)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</w:tcPr>
                <w:p w:rsidR="00A8563F" w:rsidRPr="004E282D" w:rsidRDefault="00C76462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X direction</w:t>
                  </w:r>
                </w:p>
              </w:tc>
              <w:tc>
                <w:tcPr>
                  <w:tcW w:w="997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C76462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/>
                      <w:color w:val="auto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Y direction</w:t>
                  </w:r>
                </w:p>
              </w:tc>
              <w:tc>
                <w:tcPr>
                  <w:tcW w:w="1004" w:type="pct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DD9C3" w:themeFill="background2" w:themeFillShade="E6"/>
                  <w:vAlign w:val="center"/>
                </w:tcPr>
                <w:p w:rsidR="00A8563F" w:rsidRPr="004E282D" w:rsidRDefault="00C76462" w:rsidP="003F226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/>
                      <w:color w:val="auto"/>
                    </w:rPr>
                    <w:t>Z direction</w:t>
                  </w:r>
                </w:p>
              </w:tc>
            </w:tr>
            <w:tr w:rsidR="00A8563F" w:rsidTr="00C764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A8563F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1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Default="00C76462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68.138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A8563F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0.28296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6208CB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0.18177 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A8563F" w:rsidRPr="002B70DE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2.1906e-14  </w:t>
                  </w:r>
                </w:p>
              </w:tc>
            </w:tr>
            <w:tr w:rsidR="00C76462" w:rsidTr="00C764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2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68.141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0.18176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0.28295 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1.9175e-13  </w:t>
                  </w:r>
                </w:p>
              </w:tc>
            </w:tr>
            <w:tr w:rsidR="00C76462" w:rsidTr="00C764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3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461.53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0.080969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0.054225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2.4261e-12  </w:t>
                  </w:r>
                </w:p>
              </w:tc>
            </w:tr>
            <w:tr w:rsidR="00C76462" w:rsidTr="00C7646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4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461.55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0.054223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0.080966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7.6146e-12  </w:t>
                  </w:r>
                </w:p>
              </w:tc>
            </w:tr>
            <w:tr w:rsidR="00C76462" w:rsidTr="00C7646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>5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1,324.2 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0.028153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0.020146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  <w:bottom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7.8277e-12  </w:t>
                  </w:r>
                </w:p>
              </w:tc>
            </w:tr>
            <w:tr w:rsidR="00C76462" w:rsidTr="00A8563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rPr>
                      <w:rStyle w:val="a3"/>
                    </w:rPr>
                  </w:pPr>
                  <w:r>
                    <w:rPr>
                      <w:rStyle w:val="a3"/>
                    </w:rPr>
                    <w:t xml:space="preserve"> </w:t>
                  </w:r>
                </w:p>
              </w:tc>
              <w:tc>
                <w:tcPr>
                  <w:tcW w:w="1005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A8563F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X = 0.62807     </w:t>
                  </w:r>
                </w:p>
              </w:tc>
              <w:tc>
                <w:tcPr>
                  <w:tcW w:w="997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Y = 0.62006     </w:t>
                  </w:r>
                </w:p>
              </w:tc>
              <w:tc>
                <w:tcPr>
                  <w:tcW w:w="1004" w:type="pct"/>
                  <w:tcBorders>
                    <w:top w:val="single" w:sz="18" w:space="0" w:color="76923C" w:themeColor="accent3" w:themeShade="BF"/>
                  </w:tcBorders>
                  <w:vAlign w:val="center"/>
                </w:tcPr>
                <w:p w:rsidR="00C76462" w:rsidRDefault="00C76462" w:rsidP="003F226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a3"/>
                      <w:b w:val="0"/>
                      <w:sz w:val="20"/>
                      <w:szCs w:val="20"/>
                    </w:rPr>
                  </w:pPr>
                  <w:r>
                    <w:rPr>
                      <w:rStyle w:val="a3"/>
                      <w:b w:val="0"/>
                      <w:sz w:val="20"/>
                      <w:szCs w:val="20"/>
                    </w:rPr>
                    <w:t xml:space="preserve">Sum Z = 1.8082e-11  </w:t>
                  </w:r>
                </w:p>
              </w:tc>
            </w:tr>
          </w:tbl>
          <w:p w:rsidR="00A8563F" w:rsidRDefault="00A8563F" w:rsidP="000A7C6B">
            <w:pPr>
              <w:rPr>
                <w:b/>
                <w:bCs/>
              </w:rPr>
            </w:pPr>
          </w:p>
          <w:p w:rsidR="00EC2432" w:rsidRDefault="00EC2432" w:rsidP="000A7C6B"/>
        </w:tc>
      </w:tr>
    </w:tbl>
    <w:p w:rsidR="000B1701" w:rsidRDefault="000B1701" w:rsidP="000B1701"/>
    <w:sectPr w:rsidR="000B1701" w:rsidSect="00C76462">
      <w:footerReference w:type="default" r:id="rId21"/>
      <w:footerReference w:type="first" r:id="rId22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8E" w:rsidRDefault="00007D8E" w:rsidP="00F25CD7">
      <w:pPr>
        <w:spacing w:after="0" w:line="240" w:lineRule="auto"/>
      </w:pPr>
      <w:r>
        <w:separator/>
      </w:r>
    </w:p>
  </w:endnote>
  <w:endnote w:type="continuationSeparator" w:id="0">
    <w:p w:rsidR="00007D8E" w:rsidRDefault="00007D8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2"/>
      <w:gridCol w:w="3848"/>
      <w:gridCol w:w="4442"/>
      <w:gridCol w:w="541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C76462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C76462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Shaft_10x8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226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  <w:lang w:eastAsia="zh-CN"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C76462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C76462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Shaft_10x8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E226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8E" w:rsidRDefault="00007D8E" w:rsidP="00F25CD7">
      <w:pPr>
        <w:spacing w:after="0" w:line="240" w:lineRule="auto"/>
      </w:pPr>
      <w:r>
        <w:separator/>
      </w:r>
    </w:p>
  </w:footnote>
  <w:footnote w:type="continuationSeparator" w:id="0">
    <w:p w:rsidR="00007D8E" w:rsidRDefault="00007D8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62"/>
    <w:rsid w:val="0000137B"/>
    <w:rsid w:val="00007D8E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D0F6C"/>
    <w:rsid w:val="00BD2958"/>
    <w:rsid w:val="00BD3852"/>
    <w:rsid w:val="00BE081A"/>
    <w:rsid w:val="00BE226D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2BB7"/>
    <w:rsid w:val="00C6764C"/>
    <w:rsid w:val="00C67D34"/>
    <w:rsid w:val="00C720B1"/>
    <w:rsid w:val="00C747F7"/>
    <w:rsid w:val="00C76462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2633"/>
  <w15:docId w15:val="{39EC56A2-6AA4-41C2-B474-C54B4455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a3">
    <w:name w:val="Strong"/>
    <w:basedOn w:val="a0"/>
    <w:uiPriority w:val="22"/>
    <w:qFormat/>
    <w:rsid w:val="00BB5A1B"/>
    <w:rPr>
      <w:b/>
      <w:bCs/>
    </w:rPr>
  </w:style>
  <w:style w:type="paragraph" w:styleId="a4">
    <w:name w:val="No Spacing"/>
    <w:uiPriority w:val="1"/>
    <w:qFormat/>
    <w:rsid w:val="00BB5A1B"/>
    <w:pPr>
      <w:spacing w:after="0" w:line="240" w:lineRule="auto"/>
    </w:pPr>
  </w:style>
  <w:style w:type="paragraph" w:styleId="TOC">
    <w:name w:val="TOC Heading"/>
    <w:basedOn w:val="1"/>
    <w:next w:val="a"/>
    <w:uiPriority w:val="39"/>
    <w:unhideWhenUsed/>
    <w:qFormat/>
    <w:rsid w:val="00BB5A1B"/>
    <w:pPr>
      <w:outlineLvl w:val="9"/>
    </w:pPr>
  </w:style>
  <w:style w:type="paragraph" w:styleId="a5">
    <w:name w:val="header"/>
    <w:basedOn w:val="a"/>
    <w:link w:val="a6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F25CD7"/>
  </w:style>
  <w:style w:type="paragraph" w:styleId="a7">
    <w:name w:val="footer"/>
    <w:basedOn w:val="a"/>
    <w:link w:val="a8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F25CD7"/>
  </w:style>
  <w:style w:type="table" w:styleId="a9">
    <w:name w:val="Table Grid"/>
    <w:basedOn w:val="a1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批注框文本 字符"/>
    <w:basedOn w:val="a0"/>
    <w:link w:val="aa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a1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0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ac">
    <w:name w:val="Hyperlink"/>
    <w:basedOn w:val="a0"/>
    <w:uiPriority w:val="99"/>
    <w:unhideWhenUsed/>
    <w:rsid w:val="00F801E6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toc 8"/>
    <w:basedOn w:val="a"/>
    <w:next w:val="a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ae">
    <w:name w:val="文档结构图 字符"/>
    <w:basedOn w:val="a0"/>
    <w:link w:val="ad"/>
    <w:uiPriority w:val="99"/>
    <w:semiHidden/>
    <w:rsid w:val="00FE0924"/>
    <w:rPr>
      <w:rFonts w:ascii="Tahoma" w:hAnsi="Tahoma" w:cs="Tahoma"/>
      <w:sz w:val="16"/>
      <w:szCs w:val="16"/>
    </w:rPr>
  </w:style>
  <w:style w:type="table" w:styleId="-4">
    <w:name w:val="Light List Accent 4"/>
    <w:basedOn w:val="a1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a1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a1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6">
    <w:name w:val="Medium Grid 1 Accent 6"/>
    <w:basedOn w:val="a1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5">
    <w:name w:val="Light Shading Accent 5"/>
    <w:basedOn w:val="a1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0">
    <w:name w:val="Light Shading Accent 4"/>
    <w:basedOn w:val="a1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q437\Desktop\Masterarbeit\SW%20from%20Rico\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DE7E1-8DE4-4544-9FB3-85D3EB3B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12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Qian Sun</dc:creator>
  <cp:lastModifiedBy>Qian Sun</cp:lastModifiedBy>
  <cp:revision>2</cp:revision>
  <dcterms:created xsi:type="dcterms:W3CDTF">2020-03-02T14:28:00Z</dcterms:created>
  <dcterms:modified xsi:type="dcterms:W3CDTF">2020-03-02T15:02:00Z</dcterms:modified>
</cp:coreProperties>
</file>