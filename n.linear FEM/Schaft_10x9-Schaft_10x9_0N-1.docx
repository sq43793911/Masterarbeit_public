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2F6C56" w:rsidP="00A43A5B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853815" cy="2267585"/>
                  <wp:effectExtent l="0" t="0" r="0" b="0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9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2F6C56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Schaft_10x9</w:t>
                  </w:r>
                </w:p>
                <w:p w:rsidR="00B77317" w:rsidRPr="00CD1539" w:rsidRDefault="00B77317" w:rsidP="00E217C8">
                  <w:pPr>
                    <w:rPr>
                      <w:rStyle w:val="a3"/>
                      <w:sz w:val="20"/>
                      <w:szCs w:val="20"/>
                    </w:rPr>
                  </w:pPr>
                </w:p>
                <w:p w:rsidR="00B77317" w:rsidRPr="00CD1539" w:rsidRDefault="002F6C56" w:rsidP="009C008A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bookmarkStart w:id="0" w:name="_GoBack"/>
                  <w:bookmarkEnd w:id="0"/>
                  <w:r w:rsidR="00BB51C7">
                    <w:rPr>
                      <w:rStyle w:val="a3"/>
                      <w:rFonts w:hint="eastAsia"/>
                      <w:b w:val="0"/>
                      <w:sz w:val="20"/>
                      <w:szCs w:val="20"/>
                      <w:lang w:eastAsia="zh-CN"/>
                    </w:rPr>
                    <w:t>06.03.2020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br/>
                  </w:r>
                  <w:r>
                    <w:rPr>
                      <w:rStyle w:val="a3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2F6C56" w:rsidP="009C008A">
                  <w:pPr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Schaft_10x9_0N</w:t>
                  </w:r>
                </w:p>
                <w:p w:rsidR="00B77317" w:rsidRPr="006A441F" w:rsidRDefault="002F6C56" w:rsidP="002F6C56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Frequency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2F6C56" w:rsidP="00E3408D">
                      <w:pPr>
                        <w:pStyle w:val="TOC"/>
                      </w:pPr>
                      <w:r>
                        <w:t>Table of Contents</w:t>
                      </w:r>
                    </w:p>
                    <w:p w:rsidR="002F6C56" w:rsidRDefault="001041F1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34391581" w:history="1">
                        <w:r w:rsidR="002F6C56" w:rsidRPr="00185954">
                          <w:rPr>
                            <w:rStyle w:val="ac"/>
                            <w:noProof/>
                          </w:rPr>
                          <w:t>Description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_Toc34391581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1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82" w:history="1">
                        <w:r w:rsidR="002F6C56" w:rsidRPr="00185954">
                          <w:rPr>
                            <w:rStyle w:val="ac"/>
                            <w:noProof/>
                          </w:rPr>
                          <w:t>Assumptions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_Toc34391582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2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83" w:history="1">
                        <w:r w:rsidR="002F6C56" w:rsidRPr="00185954">
                          <w:rPr>
                            <w:rStyle w:val="ac"/>
                            <w:noProof/>
                          </w:rPr>
                          <w:t>Model Information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_Toc34391583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2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84" w:history="1">
                        <w:r w:rsidR="002F6C56" w:rsidRPr="00185954">
                          <w:rPr>
                            <w:rStyle w:val="ac"/>
                            <w:noProof/>
                          </w:rPr>
                          <w:t>Study Properties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_Toc34391584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3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85" w:history="1">
                        <w:r w:rsidR="002F6C56" w:rsidRPr="00185954">
                          <w:rPr>
                            <w:rStyle w:val="ac"/>
                            <w:noProof/>
                          </w:rPr>
                          <w:t>Units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_Toc34391585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3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86" w:history="1">
                        <w:r w:rsidR="002F6C56" w:rsidRPr="00185954">
                          <w:rPr>
                            <w:rStyle w:val="ac"/>
                            <w:noProof/>
                          </w:rPr>
                          <w:t>Material Properties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_Toc34391586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4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87" w:history="1">
                        <w:r w:rsidR="002F6C56" w:rsidRPr="00185954">
                          <w:rPr>
                            <w:rStyle w:val="ac"/>
                            <w:noProof/>
                          </w:rPr>
                          <w:t>Loads and Fixtures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_Toc34391587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4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88" w:history="1">
                        <w:r w:rsidR="002F6C56" w:rsidRPr="00185954">
                          <w:rPr>
                            <w:rStyle w:val="ac"/>
                            <w:noProof/>
                          </w:rPr>
                          <w:t>Connector Definitions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_Toc34391588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5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89" w:history="1">
                        <w:r w:rsidR="002F6C56" w:rsidRPr="00185954">
                          <w:rPr>
                            <w:rStyle w:val="ac"/>
                            <w:noProof/>
                          </w:rPr>
                          <w:t>Contact Information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_Toc34391589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5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90" w:history="1">
                        <w:r w:rsidR="002F6C56" w:rsidRPr="00185954">
                          <w:rPr>
                            <w:rStyle w:val="ac"/>
                            <w:noProof/>
                          </w:rPr>
                          <w:t>Mesh information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_Toc34391590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6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91" w:history="1">
                        <w:r w:rsidR="002F6C56" w:rsidRPr="00185954">
                          <w:rPr>
                            <w:rStyle w:val="ac"/>
                            <w:noProof/>
                          </w:rPr>
                          <w:t>Sensor Details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_Toc34391591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7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92" w:history="1">
                        <w:r w:rsidR="002F6C56" w:rsidRPr="00185954">
                          <w:rPr>
                            <w:rStyle w:val="ac"/>
                            <w:noProof/>
                          </w:rPr>
                          <w:t>Study Results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_Toc34391592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8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2F6C56" w:rsidRDefault="004C044F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391593" w:history="1">
                        <w:r w:rsidR="002F6C56" w:rsidRPr="00185954">
                          <w:rPr>
                            <w:rStyle w:val="ac"/>
                            <w:noProof/>
                          </w:rPr>
                          <w:t>Conclusion</w:t>
                        </w:r>
                        <w:r w:rsidR="002F6C56">
                          <w:rPr>
                            <w:noProof/>
                            <w:webHidden/>
                          </w:rPr>
                          <w:tab/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2F6C56">
                          <w:rPr>
                            <w:noProof/>
                            <w:webHidden/>
                          </w:rPr>
                          <w:instrText xml:space="preserve"> PAGEREF _Toc34391593 \h </w:instrText>
                        </w:r>
                        <w:r w:rsidR="002F6C56">
                          <w:rPr>
                            <w:noProof/>
                            <w:webHidden/>
                          </w:rPr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2F6C56">
                          <w:rPr>
                            <w:noProof/>
                            <w:webHidden/>
                          </w:rPr>
                          <w:t>13</w:t>
                        </w:r>
                        <w:r w:rsidR="002F6C56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2F6C56" w:rsidP="00C27B5D">
            <w:pPr>
              <w:pStyle w:val="1"/>
              <w:outlineLvl w:val="0"/>
            </w:pPr>
            <w:bookmarkStart w:id="1" w:name="_Toc34391581"/>
            <w:r>
              <w:t>Description</w:t>
            </w:r>
            <w:bookmarkEnd w:id="1"/>
          </w:p>
          <w:p w:rsidR="00F448BC" w:rsidRPr="00E65D6E" w:rsidRDefault="002F6C56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3"/>
            </w:pPr>
          </w:p>
        </w:tc>
      </w:tr>
    </w:tbl>
    <w:p w:rsidR="00F25CD7" w:rsidRDefault="00F25CD7">
      <w:r>
        <w:br w:type="page"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2F6C56" w:rsidP="00343025">
            <w:pPr>
              <w:pStyle w:val="1"/>
              <w:outlineLvl w:val="0"/>
            </w:pPr>
            <w:bookmarkStart w:id="2" w:name="_Toc34391582"/>
            <w:bookmarkStart w:id="3" w:name="_Toc243733140"/>
            <w:bookmarkStart w:id="4" w:name="_Toc245020107"/>
            <w:bookmarkStart w:id="5" w:name="_Toc245020139"/>
            <w:r>
              <w:lastRenderedPageBreak/>
              <w:t>Assumptions</w:t>
            </w:r>
            <w:bookmarkEnd w:id="2"/>
          </w:p>
          <w:p w:rsidR="00A96F2C" w:rsidRDefault="00A96F2C" w:rsidP="00A96F2C"/>
        </w:tc>
      </w:tr>
    </w:tbl>
    <w:p w:rsidR="00343025" w:rsidRDefault="00343025" w:rsidP="00B77317">
      <w:pPr>
        <w:pStyle w:val="1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2F6C56" w:rsidP="00FF408C">
            <w:pPr>
              <w:pStyle w:val="1"/>
              <w:outlineLvl w:val="0"/>
            </w:pPr>
            <w:bookmarkStart w:id="6" w:name="_Toc34391583"/>
            <w:r>
              <w:t>Model Information</w:t>
            </w:r>
            <w:bookmarkEnd w:id="6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9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2F6C56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5349240" cy="3147060"/>
                              <wp:effectExtent l="0" t="0" r="3810" b="0"/>
                              <wp:docPr id="4" name="图片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1470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2F6C56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Schaft_10x9</w:t>
                  </w:r>
                </w:p>
                <w:p w:rsidR="00C16188" w:rsidRDefault="002F6C56" w:rsidP="002F6C56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2F6C56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F6C56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2F6C56" w:rsidTr="00D46B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D46BD5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Aufsatz-Linear austragen1</w:t>
                  </w:r>
                </w:p>
                <w:p w:rsidR="002F6C56" w:rsidRPr="0044448A" w:rsidRDefault="002F6C56" w:rsidP="00D46BD5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19480"/>
                        <wp:effectExtent l="0" t="0" r="0" b="0"/>
                        <wp:docPr id="5" name="图片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Pr="0044448A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Mass:0.0384107 kg</w:t>
                  </w:r>
                </w:p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Volume:4.92445e-06 m^3</w:t>
                  </w:r>
                </w:p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Weight:0.376425 N</w:t>
                  </w:r>
                </w:p>
                <w:p w:rsidR="002F6C56" w:rsidRPr="0044448A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P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  <w:t>C:\Users\sq437\Desktop\Masterarbeit\BauV2018\Schaft Ra10mm Ri9mm.SLDPRT</w:t>
                  </w:r>
                </w:p>
                <w:p w:rsidR="002F6C56" w:rsidRPr="0044448A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Mar  6 12:35:17 2020</w:t>
                  </w:r>
                </w:p>
              </w:tc>
            </w:tr>
            <w:tr w:rsidR="002F6C56" w:rsidTr="00D46B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D46BD5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Rotation3</w:t>
                  </w:r>
                </w:p>
                <w:p w:rsidR="002F6C56" w:rsidRPr="0044448A" w:rsidRDefault="002F6C56" w:rsidP="00D46BD5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19480"/>
                        <wp:effectExtent l="0" t="0" r="0" b="0"/>
                        <wp:docPr id="6" name="图片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Pr="0044448A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Mass:0.0319783 kg</w:t>
                  </w:r>
                </w:p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Volume:4.09978e-06 m^3</w:t>
                  </w:r>
                </w:p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Weight:0.313387 N</w:t>
                  </w:r>
                </w:p>
                <w:p w:rsidR="002F6C56" w:rsidRPr="0044448A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P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  <w:t>C:\Users\sq437\Desktop\Masterarbeit\BauV2018\Stopfen Schaft Lagerung.SLDPRT</w:t>
                  </w:r>
                </w:p>
                <w:p w:rsidR="002F6C56" w:rsidRPr="0044448A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Mar  6 12:35:03 2020</w:t>
                  </w:r>
                </w:p>
              </w:tc>
            </w:tr>
            <w:tr w:rsidR="002F6C56" w:rsidTr="00D46B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D46BD5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lastRenderedPageBreak/>
                    <w:t>Cut-Extrude1</w:t>
                  </w:r>
                </w:p>
                <w:p w:rsidR="002F6C56" w:rsidRPr="0044448A" w:rsidRDefault="002F6C56" w:rsidP="00D46BD5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19480"/>
                        <wp:effectExtent l="0" t="0" r="0" b="0"/>
                        <wp:docPr id="7" name="图片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Pr="0044448A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Mass:0.0131297 kg</w:t>
                  </w:r>
                </w:p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Volume:1.6833e-06 m^3</w:t>
                  </w:r>
                </w:p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Density:7800 kg/m^3</w:t>
                  </w:r>
                </w:p>
                <w:p w:rsid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Weight:0.128671 N</w:t>
                  </w:r>
                </w:p>
                <w:p w:rsidR="002F6C56" w:rsidRPr="0044448A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Pr="002F6C56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  <w:t>C:\Users\sq437\Desktop\Masterarbeit\BauV2018\Stopfen Schaft Ringschraube_ohne_schrauben.SLDPRT</w:t>
                  </w:r>
                </w:p>
                <w:p w:rsidR="002F6C56" w:rsidRPr="0044448A" w:rsidRDefault="002F6C56" w:rsidP="00D46B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Mar  6 12:42:47 2020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2F6C56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Fillet1</w:t>
                  </w:r>
                </w:p>
                <w:p w:rsidR="004B3022" w:rsidRPr="0044448A" w:rsidRDefault="002F6C56" w:rsidP="0044448A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19480"/>
                        <wp:effectExtent l="0" t="0" r="0" b="0"/>
                        <wp:docPr id="8" name="图片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Mass:0.00792918 kg</w:t>
                  </w:r>
                </w:p>
                <w:p w:rsidR="002F6C56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Volume:1.09368e-06 m^3</w:t>
                  </w:r>
                </w:p>
                <w:p w:rsidR="002F6C56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Density:7250 kg/m^3</w:t>
                  </w:r>
                </w:p>
                <w:p w:rsidR="002F6C56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Weight:0.077706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C:\SOLIDWORKS Data\browser\DIN\bolts and screws\miscellaneous\eyebolt_din.sldprt</w:t>
                  </w:r>
                </w:p>
                <w:p w:rsidR="00C16188" w:rsidRPr="0044448A" w:rsidRDefault="002F6C56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Mar  6 12:38:14 2020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E294F" w:rsidTr="005E294F">
        <w:tc>
          <w:tcPr>
            <w:tcW w:w="11016" w:type="dxa"/>
          </w:tcPr>
          <w:p w:rsidR="00B35001" w:rsidRPr="00B35001" w:rsidRDefault="002F6C56" w:rsidP="00B35001">
            <w:pPr>
              <w:pStyle w:val="1"/>
              <w:outlineLvl w:val="0"/>
            </w:pPr>
            <w:bookmarkStart w:id="7" w:name="_Toc34391584"/>
            <w:r>
              <w:t>Study Properties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64"/>
              <w:gridCol w:w="5390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F6C56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2F6C5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Schaft_10x9_0N</w:t>
                  </w:r>
                </w:p>
              </w:tc>
            </w:tr>
            <w:tr w:rsidR="002F6C56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Frequency</w:t>
                  </w:r>
                </w:p>
              </w:tc>
            </w:tr>
            <w:tr w:rsidR="002F6C56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F6C56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>Number of frequencies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2F6C56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FFEPlus</w:t>
                  </w:r>
                </w:p>
              </w:tc>
            </w:tr>
            <w:tr w:rsidR="002F6C56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6C56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2F6C56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2F6C56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2F6C56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6C56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(C:\Users\sq437\Desktop\Masterarbeit\BauV2018)</w:t>
                  </w:r>
                </w:p>
              </w:tc>
            </w:tr>
          </w:tbl>
          <w:p w:rsidR="005E294F" w:rsidRDefault="005E294F" w:rsidP="00A96F2C"/>
        </w:tc>
      </w:tr>
      <w:bookmarkEnd w:id="3"/>
      <w:bookmarkEnd w:id="4"/>
      <w:bookmarkEnd w:id="5"/>
    </w:tbl>
    <w:p w:rsidR="00F33129" w:rsidRDefault="00F33129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33129" w:rsidTr="00E80CD9">
        <w:tc>
          <w:tcPr>
            <w:tcW w:w="11016" w:type="dxa"/>
          </w:tcPr>
          <w:p w:rsidR="00F33129" w:rsidRPr="00B35001" w:rsidRDefault="002F6C56" w:rsidP="000A7C6B">
            <w:pPr>
              <w:pStyle w:val="1"/>
              <w:outlineLvl w:val="0"/>
            </w:pPr>
            <w:bookmarkStart w:id="8" w:name="_Toc34391585"/>
            <w:r>
              <w:t>Units</w:t>
            </w:r>
            <w:bookmarkEnd w:id="8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379"/>
              <w:gridCol w:w="5375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F6C56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2F6C5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2F6C56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2F6C56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2F6C56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2F6C56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a9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2F6C56" w:rsidP="000A7C6B">
            <w:pPr>
              <w:pStyle w:val="1"/>
              <w:outlineLvl w:val="0"/>
            </w:pPr>
            <w:bookmarkStart w:id="9" w:name="_Toc34391586"/>
            <w:bookmarkStart w:id="10" w:name="_Toc243733144"/>
            <w:bookmarkStart w:id="11" w:name="_Toc245020112"/>
            <w:bookmarkStart w:id="12" w:name="_Toc245020144"/>
            <w:r>
              <w:lastRenderedPageBreak/>
              <w:t>Material Properties</w:t>
            </w:r>
            <w:bookmarkEnd w:id="9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F6C56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F6C56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2F6C56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BB51C7" w:rsidTr="002F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:rsidR="00E80CD9" w:rsidRPr="00577134" w:rsidRDefault="002F6C56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904365" cy="1120140"/>
                        <wp:effectExtent l="0" t="0" r="635" b="3810"/>
                        <wp:docPr id="9" name="图片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20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2F6C56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2F6C5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1.0114 (S235J0)</w:t>
                        </w:r>
                      </w:p>
                    </w:tc>
                  </w:tr>
                  <w:tr w:rsidR="002F6C56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F6C56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2F6C56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2.35e+08 N/m^2</w:t>
                        </w:r>
                      </w:p>
                    </w:tc>
                  </w:tr>
                  <w:tr w:rsidR="002F6C56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3.6e+08 N/m^2</w:t>
                        </w:r>
                      </w:p>
                    </w:tc>
                  </w:tr>
                  <w:tr w:rsidR="002F6C56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7800 kg/m^3</w:t>
                        </w:r>
                      </w:p>
                    </w:tc>
                  </w:tr>
                  <w:tr w:rsidR="002F6C56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2F6C56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0.28  </w:t>
                        </w:r>
                      </w:p>
                    </w:tc>
                  </w:tr>
                  <w:tr w:rsidR="002F6C56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1.1e-05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:rsidR="002F6C56" w:rsidRPr="002F6C56" w:rsidRDefault="002F6C5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  <w:t>SolidBody 1(Aufsatz-Linear austragen1)(Schaft Ra10mm Ri9mm-1),</w:t>
                  </w:r>
                </w:p>
                <w:p w:rsidR="002F6C56" w:rsidRPr="002F6C56" w:rsidRDefault="002F6C5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  <w:t>SolidBody 1(Rotation3)(Stopfen Schaft Lagerung-1),</w:t>
                  </w:r>
                </w:p>
                <w:p w:rsidR="00E80CD9" w:rsidRPr="002F6C56" w:rsidRDefault="002F6C56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  <w:t>SolidBody 1(Cut-Extrude1)(Stopfen Schaft Ringschraube_ohne_schrauben-1)</w:t>
                  </w:r>
                </w:p>
              </w:tc>
            </w:tr>
            <w:tr w:rsidR="002F6C56" w:rsidRPr="000841BF" w:rsidTr="00D46BD5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2F6C56" w:rsidRPr="000841BF" w:rsidRDefault="002F6C56" w:rsidP="00D46BD5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Curve Data:N/A</w:t>
                  </w:r>
                </w:p>
              </w:tc>
            </w:tr>
            <w:tr w:rsidR="002F6C56" w:rsidRPr="000841BF" w:rsidTr="002F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18" w:space="0" w:color="548DD4" w:themeColor="text2" w:themeTint="99"/>
                  </w:tcBorders>
                  <w:vAlign w:val="center"/>
                </w:tcPr>
                <w:p w:rsidR="002F6C56" w:rsidRPr="00577134" w:rsidRDefault="002F6C56" w:rsidP="00D46BD5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904365" cy="1120140"/>
                        <wp:effectExtent l="0" t="0" r="635" b="3810"/>
                        <wp:docPr id="10" name="图片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20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2F6C56" w:rsidRPr="00577134" w:rsidTr="00D46BD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Pr="00BE6656" w:rsidRDefault="002F6C56" w:rsidP="00D46BD5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Name</w:t>
                        </w:r>
                        <w:r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Pr="00BE6656" w:rsidRDefault="002F6C56" w:rsidP="00D46B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1.0420 (G200)</w:t>
                        </w:r>
                      </w:p>
                    </w:tc>
                  </w:tr>
                  <w:tr w:rsidR="002F6C56" w:rsidRPr="00577134" w:rsidTr="00D46BD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2F6C56" w:rsidRPr="00577134" w:rsidTr="00D46BD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2F6C56" w:rsidRPr="00577134" w:rsidTr="00D46BD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2e+08 N/m^2</w:t>
                        </w:r>
                      </w:p>
                    </w:tc>
                  </w:tr>
                  <w:tr w:rsidR="002F6C56" w:rsidRPr="00577134" w:rsidTr="00D46BD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3.8e+08 N/m^2</w:t>
                        </w:r>
                      </w:p>
                    </w:tc>
                  </w:tr>
                  <w:tr w:rsidR="002F6C56" w:rsidRPr="00577134" w:rsidTr="00D46BD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7250 kg/m^3</w:t>
                        </w:r>
                      </w:p>
                    </w:tc>
                  </w:tr>
                  <w:tr w:rsidR="002F6C56" w:rsidRPr="00577134" w:rsidTr="00D46BD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2F6C56" w:rsidRPr="00577134" w:rsidTr="00D46BD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0.26  </w:t>
                        </w:r>
                      </w:p>
                    </w:tc>
                  </w:tr>
                  <w:tr w:rsidR="002F6C56" w:rsidRPr="00577134" w:rsidTr="00D46BD5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F6C56" w:rsidRDefault="002F6C56" w:rsidP="00D46BD5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1.15e-05 /Kelvin</w:t>
                        </w:r>
                      </w:p>
                    </w:tc>
                  </w:tr>
                </w:tbl>
                <w:p w:rsidR="002F6C56" w:rsidRPr="00577134" w:rsidRDefault="002F6C56" w:rsidP="00D46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18" w:space="0" w:color="548DD4" w:themeColor="text2" w:themeTint="99"/>
                    <w:right w:val="none" w:sz="0" w:space="0" w:color="auto"/>
                  </w:tcBorders>
                </w:tcPr>
                <w:p w:rsidR="002F6C56" w:rsidRPr="00577134" w:rsidRDefault="002F6C56" w:rsidP="00D46BD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SolidBody 1(Fillet1)(eyebolt_din-1)</w:t>
                  </w:r>
                </w:p>
              </w:tc>
            </w:tr>
            <w:tr w:rsidR="002F6C56" w:rsidRPr="000841BF" w:rsidTr="00D46BD5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2F6C56" w:rsidRPr="000841BF" w:rsidRDefault="002F6C56" w:rsidP="00D46BD5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10"/>
      <w:bookmarkEnd w:id="11"/>
      <w:bookmarkEnd w:id="12"/>
    </w:tbl>
    <w:p w:rsidR="005273D5" w:rsidRDefault="005273D5" w:rsidP="006518B5"/>
    <w:tbl>
      <w:tblPr>
        <w:tblStyle w:val="a9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2F6C56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3" w:name="_Toc34391587"/>
            <w:r>
              <w:rPr>
                <w:rStyle w:val="a3"/>
              </w:rPr>
              <w:t>Loads and Fixtures</w:t>
            </w:r>
            <w:bookmarkEnd w:id="13"/>
          </w:p>
          <w:tbl>
            <w:tblPr>
              <w:tblStyle w:val="-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2F6C56" w:rsidTr="000215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F6C56" w:rsidRPr="004E282D" w:rsidRDefault="002F6C56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F6C56" w:rsidRPr="004E282D" w:rsidRDefault="002F6C5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2F6C56" w:rsidRPr="004E282D" w:rsidRDefault="002F6C56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Details</w:t>
                  </w:r>
                </w:p>
              </w:tc>
            </w:tr>
            <w:tr w:rsidR="002F6C56" w:rsidTr="0028076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2F6C56" w:rsidRPr="00AD5FBA" w:rsidRDefault="002F6C56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2F6C56" w:rsidRPr="006208CB" w:rsidRDefault="002F6C56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772285" cy="1042670"/>
                        <wp:effectExtent l="0" t="0" r="0" b="5080"/>
                        <wp:docPr id="11" name="图片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426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2F6C56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2F6C56" w:rsidRPr="00BE6656" w:rsidRDefault="002F6C56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2F6C56" w:rsidRPr="00154A1A" w:rsidRDefault="002F6C5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2F6C56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F6C56" w:rsidRDefault="002F6C56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F6C56" w:rsidRDefault="002F6C56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2F6C56" w:rsidRPr="004C6DEB" w:rsidRDefault="002F6C56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3"/>
            </w:pPr>
          </w:p>
          <w:p w:rsidR="005273D5" w:rsidRDefault="005273D5" w:rsidP="000A7C6B">
            <w:pPr>
              <w:rPr>
                <w:rStyle w:val="a3"/>
              </w:rPr>
            </w:pPr>
          </w:p>
        </w:tc>
      </w:tr>
    </w:tbl>
    <w:p w:rsidR="00132707" w:rsidRDefault="00132707" w:rsidP="0013270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1"/>
              <w:outlineLvl w:val="0"/>
            </w:pPr>
            <w:r>
              <w:lastRenderedPageBreak/>
              <w:br w:type="page"/>
            </w:r>
            <w:bookmarkStart w:id="14" w:name="_Toc34391588"/>
            <w:r w:rsidR="002F6C56">
              <w:t>Connector Definitions</w:t>
            </w:r>
            <w:bookmarkEnd w:id="14"/>
          </w:p>
          <w:p w:rsidR="00132707" w:rsidRDefault="002F6C56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2F6C56" w:rsidP="002F6C56">
            <w:pPr>
              <w:pStyle w:val="1"/>
              <w:outlineLvl w:val="0"/>
            </w:pPr>
            <w:bookmarkStart w:id="15" w:name="_Toc34391589"/>
            <w:r>
              <w:t>Contact Information</w:t>
            </w:r>
            <w:bookmarkEnd w:id="15"/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F6C56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F6C56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2F6C56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2F6C56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Contact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2F6C56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2445385" cy="1438910"/>
                        <wp:effectExtent l="0" t="0" r="0" b="8890"/>
                        <wp:docPr id="12" name="图片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438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2F6C56" w:rsidP="004F6DE4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2F6C56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2F6C56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F6C56" w:rsidRDefault="002F6C56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F6C56" w:rsidRDefault="002F6C56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2F6C56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2F6C56" w:rsidRDefault="002F6C56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2F6C56" w:rsidRDefault="002F6C56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Compatible mesh</w:t>
                        </w: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04BD8" w:rsidRDefault="00104BD8" w:rsidP="000A7C6B">
            <w:pPr>
              <w:rPr>
                <w:rStyle w:val="A30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2F6C56" w:rsidP="000A7C6B">
            <w:pPr>
              <w:pStyle w:val="1"/>
              <w:outlineLvl w:val="0"/>
            </w:pPr>
            <w:bookmarkStart w:id="16" w:name="_Toc34391590"/>
            <w:r>
              <w:lastRenderedPageBreak/>
              <w:t>Mesh information</w:t>
            </w:r>
            <w:bookmarkEnd w:id="16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2F6C56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2F6C5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2F6C56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2F6C56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6C56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2F6C56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2F6C56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1.54759 mm</w:t>
                  </w:r>
                </w:p>
              </w:tc>
            </w:tr>
            <w:tr w:rsidR="002F6C56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0.0773796 mm</w:t>
                  </w:r>
                </w:p>
              </w:tc>
            </w:tr>
            <w:tr w:rsidR="002F6C56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2F6C56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Remesh failed parts with incompatible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:rsidR="00690657" w:rsidRDefault="00690657" w:rsidP="00690657"/>
          <w:p w:rsidR="00A9531D" w:rsidRPr="00690657" w:rsidRDefault="002F6C56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2F6C56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2F6C5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70017</w:t>
                  </w:r>
                </w:p>
              </w:tc>
            </w:tr>
            <w:tr w:rsidR="002F6C56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39100</w:t>
                  </w:r>
                </w:p>
              </w:tc>
            </w:tr>
            <w:tr w:rsidR="002F6C56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11.159</w:t>
                  </w:r>
                </w:p>
              </w:tc>
            </w:tr>
            <w:tr w:rsidR="002F6C56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45.3</w:t>
                  </w:r>
                </w:p>
              </w:tc>
            </w:tr>
            <w:tr w:rsidR="002F6C56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0.0102</w:t>
                  </w:r>
                </w:p>
              </w:tc>
            </w:tr>
            <w:tr w:rsidR="002F6C56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2F6C56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00:00:12</w:t>
                  </w:r>
                </w:p>
              </w:tc>
            </w:tr>
            <w:tr w:rsidR="002F6C56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2F6C56" w:rsidRDefault="002F6C56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QX2021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2F6C56" w:rsidP="00D803B1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711315" cy="3948430"/>
                        <wp:effectExtent l="0" t="0" r="0" b="0"/>
                        <wp:docPr id="13" name="图片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3948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2F6C56" w:rsidP="000A7C6B">
            <w:pPr>
              <w:pStyle w:val="1"/>
              <w:outlineLvl w:val="0"/>
            </w:pPr>
            <w:bookmarkStart w:id="17" w:name="_Toc34391591"/>
            <w:r>
              <w:t>Sensor Details</w:t>
            </w:r>
            <w:bookmarkEnd w:id="17"/>
          </w:p>
          <w:p w:rsidR="002C53F9" w:rsidRPr="00F077CB" w:rsidRDefault="002F6C56" w:rsidP="000A7C6B">
            <w:r>
              <w:t>No Data</w:t>
            </w:r>
          </w:p>
        </w:tc>
      </w:tr>
    </w:tbl>
    <w:p w:rsidR="00EC2432" w:rsidRDefault="00EC2432" w:rsidP="0094009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2F6C56" w:rsidP="000A7C6B">
            <w:pPr>
              <w:pStyle w:val="1"/>
              <w:outlineLvl w:val="0"/>
            </w:pPr>
            <w:bookmarkStart w:id="18" w:name="_Toc34391592"/>
            <w:bookmarkStart w:id="19" w:name="_Toc243733152"/>
            <w:bookmarkStart w:id="20" w:name="_Toc245020120"/>
            <w:bookmarkStart w:id="21" w:name="_Toc245020152"/>
            <w:r>
              <w:lastRenderedPageBreak/>
              <w:t>Study Results</w:t>
            </w:r>
            <w:bookmarkEnd w:id="18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F6C56" w:rsidTr="00D46B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F6C56" w:rsidTr="00D46B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1(Value = 52.4792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50677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6.344e+00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66820</w:t>
                  </w:r>
                </w:p>
              </w:tc>
            </w:tr>
            <w:tr w:rsidR="002F6C56" w:rsidRPr="00BB51C7" w:rsidTr="00D46BD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2F6C56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6858000" cy="4034790"/>
                        <wp:effectExtent l="0" t="0" r="0" b="3810"/>
                        <wp:docPr id="14" name="图片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034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6C56" w:rsidRPr="002F6C56" w:rsidRDefault="002F6C56" w:rsidP="002F6C56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Schaft_10x9-Schaft_10x9_0N-Amplitude-Amplitude1</w:t>
                  </w:r>
                </w:p>
              </w:tc>
            </w:tr>
          </w:tbl>
          <w:p w:rsidR="002F6C56" w:rsidRPr="002F6C56" w:rsidRDefault="002F6C56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F6C56" w:rsidTr="00D46B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F6C56" w:rsidTr="00D46B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2(Value = 52.4803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50677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6.344e+00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66820</w:t>
                  </w:r>
                </w:p>
              </w:tc>
            </w:tr>
            <w:tr w:rsidR="002F6C56" w:rsidRPr="00BB51C7" w:rsidTr="00D46BD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2F6C56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858000" cy="4034790"/>
                        <wp:effectExtent l="0" t="0" r="0" b="3810"/>
                        <wp:docPr id="15" name="图片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034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6C56" w:rsidRPr="002F6C56" w:rsidRDefault="002F6C56" w:rsidP="002F6C56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Schaft_10x9-Schaft_10x9_0N-Amplitude-Amplitude2</w:t>
                  </w:r>
                </w:p>
              </w:tc>
            </w:tr>
          </w:tbl>
          <w:p w:rsidR="002F6C56" w:rsidRPr="002F6C56" w:rsidRDefault="002F6C56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F6C56" w:rsidTr="00D46B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F6C56" w:rsidTr="00D46B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Amplitude3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3(Value = 442.372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50677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7.400e+00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11642</w:t>
                  </w:r>
                </w:p>
              </w:tc>
            </w:tr>
            <w:tr w:rsidR="002F6C56" w:rsidRPr="00BB51C7" w:rsidTr="00D46BD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2F6C56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858000" cy="4034790"/>
                        <wp:effectExtent l="0" t="0" r="0" b="3810"/>
                        <wp:docPr id="16" name="图片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034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6C56" w:rsidRPr="002F6C56" w:rsidRDefault="002F6C56" w:rsidP="002F6C56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Schaft_10x9-Schaft_10x9_0N-Amplitude-Amplitude3</w:t>
                  </w:r>
                </w:p>
              </w:tc>
            </w:tr>
          </w:tbl>
          <w:p w:rsidR="002F6C56" w:rsidRPr="002F6C56" w:rsidRDefault="002F6C56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F6C56" w:rsidTr="00D46B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F6C56" w:rsidTr="00D46B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Amplitude4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4(Value = 442.445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50677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7.401e+00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15959</w:t>
                  </w:r>
                </w:p>
              </w:tc>
            </w:tr>
            <w:tr w:rsidR="002F6C56" w:rsidRPr="00BB51C7" w:rsidTr="00D46BD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2F6C56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858000" cy="4034790"/>
                        <wp:effectExtent l="0" t="0" r="0" b="3810"/>
                        <wp:docPr id="17" name="图片 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034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6C56" w:rsidRPr="002F6C56" w:rsidRDefault="002F6C56" w:rsidP="002F6C56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Schaft_10x9-Schaft_10x9_0N-Amplitude-Amplitude4</w:t>
                  </w:r>
                </w:p>
              </w:tc>
            </w:tr>
          </w:tbl>
          <w:p w:rsidR="002F6C56" w:rsidRPr="002F6C56" w:rsidRDefault="002F6C56" w:rsidP="000A7C6B">
            <w:pPr>
              <w:rPr>
                <w:lang w:val="de-DE"/>
              </w:rPr>
            </w:pPr>
          </w:p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75"/>
              <w:gridCol w:w="3245"/>
              <w:gridCol w:w="2428"/>
              <w:gridCol w:w="2406"/>
            </w:tblGrid>
            <w:tr w:rsidR="002F6C56" w:rsidTr="00D46B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2F6C56" w:rsidRDefault="002F6C56" w:rsidP="002F6C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2F6C56" w:rsidTr="00D46B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Amplitude5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5(Value = 1308.55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50677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2F6C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7.582e+00 </w:t>
                  </w:r>
                </w:p>
                <w:p w:rsidR="002F6C56" w:rsidRPr="004D2956" w:rsidRDefault="002F6C56" w:rsidP="002F6C5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13078</w:t>
                  </w:r>
                </w:p>
              </w:tc>
            </w:tr>
            <w:tr w:rsidR="002F6C56" w:rsidRPr="00BB51C7" w:rsidTr="00D46BD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F6C56" w:rsidRDefault="002F6C56" w:rsidP="002F6C56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858000" cy="4034790"/>
                        <wp:effectExtent l="0" t="0" r="0" b="3810"/>
                        <wp:docPr id="18" name="图片 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4034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F6C56" w:rsidRPr="002F6C56" w:rsidRDefault="002F6C56" w:rsidP="002F6C56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 w:rsidRPr="002F6C56">
                    <w:rPr>
                      <w:rStyle w:val="a3"/>
                      <w:noProof/>
                      <w:sz w:val="20"/>
                      <w:szCs w:val="20"/>
                      <w:lang w:val="de-DE"/>
                    </w:rPr>
                    <w:t>Schaft_10x9-Schaft_10x9_0N-Amplitude-Amplitude5</w:t>
                  </w:r>
                </w:p>
              </w:tc>
            </w:tr>
          </w:tbl>
          <w:p w:rsidR="002F6C56" w:rsidRPr="002F6C56" w:rsidRDefault="002F6C56" w:rsidP="000A7C6B">
            <w:pPr>
              <w:rPr>
                <w:lang w:val="de-DE"/>
              </w:rPr>
            </w:pPr>
          </w:p>
          <w:bookmarkEnd w:id="19"/>
          <w:bookmarkEnd w:id="20"/>
          <w:bookmarkEnd w:id="21"/>
          <w:p w:rsidR="00EC2432" w:rsidRDefault="002F6C56" w:rsidP="000A7C6B">
            <w:pPr>
              <w:rPr>
                <w:rStyle w:val="a3"/>
              </w:rPr>
            </w:pPr>
            <w:r>
              <w:rPr>
                <w:rStyle w:val="a3"/>
              </w:rPr>
              <w:t>Mode List</w:t>
            </w:r>
          </w:p>
          <w:tbl>
            <w:tblPr>
              <w:tblStyle w:val="-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78"/>
              <w:gridCol w:w="2699"/>
              <w:gridCol w:w="2680"/>
              <w:gridCol w:w="2697"/>
            </w:tblGrid>
            <w:tr w:rsidR="009D29C5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2F6C56" w:rsidP="009D29C5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Frequency Number</w:t>
                  </w:r>
                </w:p>
              </w:tc>
              <w:tc>
                <w:tcPr>
                  <w:tcW w:w="269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2F6C56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Rad/sec</w:t>
                  </w:r>
                </w:p>
              </w:tc>
              <w:tc>
                <w:tcPr>
                  <w:tcW w:w="2680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2F6C56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Hertz</w:t>
                  </w:r>
                </w:p>
              </w:tc>
              <w:tc>
                <w:tcPr>
                  <w:tcW w:w="269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2F6C56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Seconds</w:t>
                  </w:r>
                </w:p>
              </w:tc>
            </w:tr>
            <w:tr w:rsidR="009D29C5" w:rsidTr="002F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Pr="00AD5FBA" w:rsidRDefault="002F6C56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1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Default="002F6C56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329.74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Pr="006208CB" w:rsidRDefault="002F6C56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52.479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Pr="002B70DE" w:rsidRDefault="002F6C56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0.019055</w:t>
                  </w:r>
                </w:p>
              </w:tc>
            </w:tr>
            <w:tr w:rsidR="002F6C56" w:rsidTr="002F6C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2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329.74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52.48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0.019055</w:t>
                  </w:r>
                </w:p>
              </w:tc>
            </w:tr>
            <w:tr w:rsidR="002F6C56" w:rsidTr="002F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3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2779.5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442.37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0.0022605</w:t>
                  </w:r>
                </w:p>
              </w:tc>
            </w:tr>
            <w:tr w:rsidR="002F6C56" w:rsidTr="002F6C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4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2780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442.44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0.0022602</w:t>
                  </w:r>
                </w:p>
              </w:tc>
            </w:tr>
            <w:tr w:rsidR="002F6C56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5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8221.9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1308.6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F6C56" w:rsidRDefault="002F6C56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0.0007642</w:t>
                  </w:r>
                </w:p>
              </w:tc>
            </w:tr>
          </w:tbl>
          <w:p w:rsidR="00EC2432" w:rsidRDefault="00EC2432" w:rsidP="000A7C6B">
            <w:pPr>
              <w:rPr>
                <w:b/>
                <w:bCs/>
              </w:rPr>
            </w:pPr>
          </w:p>
          <w:p w:rsidR="00A8563F" w:rsidRDefault="002F6C56" w:rsidP="00A8563F">
            <w:pPr>
              <w:rPr>
                <w:rStyle w:val="a3"/>
              </w:rPr>
            </w:pPr>
            <w:r>
              <w:rPr>
                <w:rStyle w:val="a3"/>
              </w:rPr>
              <w:t>Mass Participation (Normalized)</w:t>
            </w:r>
          </w:p>
          <w:tbl>
            <w:tblPr>
              <w:tblStyle w:val="-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145"/>
              <w:gridCol w:w="2162"/>
              <w:gridCol w:w="2144"/>
              <w:gridCol w:w="2144"/>
              <w:gridCol w:w="2159"/>
            </w:tblGrid>
            <w:tr w:rsidR="00A8563F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2F6C56" w:rsidP="003F2268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 Number</w:t>
                  </w:r>
                </w:p>
              </w:tc>
              <w:tc>
                <w:tcPr>
                  <w:tcW w:w="1005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2F6C56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Frequency(Hertz)</w:t>
                  </w:r>
                </w:p>
              </w:tc>
              <w:tc>
                <w:tcPr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</w:tcPr>
                <w:p w:rsidR="00A8563F" w:rsidRPr="004E282D" w:rsidRDefault="002F6C56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X direction</w:t>
                  </w:r>
                </w:p>
              </w:tc>
              <w:tc>
                <w:tcPr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2F6C56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Y direction</w:t>
                  </w:r>
                </w:p>
              </w:tc>
              <w:tc>
                <w:tcPr>
                  <w:tcW w:w="1004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2F6C56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Z direction</w:t>
                  </w:r>
                </w:p>
              </w:tc>
            </w:tr>
            <w:tr w:rsidR="00A8563F" w:rsidTr="002F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Pr="00A8563F" w:rsidRDefault="002F6C56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1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Default="002F6C56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52.479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A8563F" w:rsidRDefault="002F6C56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0.44607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Pr="006208CB" w:rsidRDefault="002F6C56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1.8758e-13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Pr="002B70DE" w:rsidRDefault="002F6C56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0.0038504   </w:t>
                  </w:r>
                </w:p>
              </w:tc>
            </w:tr>
            <w:tr w:rsidR="002F6C56" w:rsidTr="002F6C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2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52.48 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2F6C56" w:rsidRDefault="002F6C56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0.0038505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3.8482e-14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0.44608     </w:t>
                  </w:r>
                </w:p>
              </w:tc>
            </w:tr>
            <w:tr w:rsidR="002F6C56" w:rsidTr="002F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3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442.37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2F6C56" w:rsidRDefault="002F6C56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0.09809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4.6961e-11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6.5658e-05  </w:t>
                  </w:r>
                </w:p>
              </w:tc>
            </w:tr>
            <w:tr w:rsidR="002F6C56" w:rsidTr="002F6C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4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442.44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2F6C56" w:rsidRDefault="002F6C56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6.5679e-05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5.2227e-12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0.098095    </w:t>
                  </w:r>
                </w:p>
              </w:tc>
            </w:tr>
            <w:tr w:rsidR="002F6C56" w:rsidTr="002F6C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5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1308.6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2F6C56" w:rsidRDefault="002F6C56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0.034248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1.6354e-10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9.8073e-06  </w:t>
                  </w:r>
                </w:p>
              </w:tc>
            </w:tr>
            <w:tr w:rsidR="002F6C56" w:rsidTr="00A856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 xml:space="preserve"> 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F6C56" w:rsidRDefault="002F6C56" w:rsidP="00A856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</w:tcBorders>
                </w:tcPr>
                <w:p w:rsidR="002F6C56" w:rsidRDefault="002F6C56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Sum X = 0.58232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Sum Y = 2.1595e-10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2F6C56" w:rsidRDefault="002F6C56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Sum Z = 0.5481      </w:t>
                  </w:r>
                </w:p>
              </w:tc>
            </w:tr>
          </w:tbl>
          <w:p w:rsidR="00A8563F" w:rsidRDefault="00A8563F" w:rsidP="000A7C6B">
            <w:pPr>
              <w:rPr>
                <w:b/>
                <w:bCs/>
              </w:rPr>
            </w:pPr>
          </w:p>
          <w:p w:rsidR="00EC2432" w:rsidRDefault="00EC2432" w:rsidP="000A7C6B"/>
        </w:tc>
      </w:tr>
    </w:tbl>
    <w:p w:rsidR="000B1701" w:rsidRDefault="000B1701" w:rsidP="000B170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2F6C56" w:rsidP="002F6C56">
            <w:pPr>
              <w:pStyle w:val="1"/>
              <w:outlineLvl w:val="0"/>
            </w:pPr>
            <w:bookmarkStart w:id="22" w:name="_Toc34391593"/>
            <w:r>
              <w:t>Conclusion</w:t>
            </w:r>
            <w:bookmarkEnd w:id="22"/>
          </w:p>
        </w:tc>
      </w:tr>
    </w:tbl>
    <w:p w:rsidR="00AC3438" w:rsidRPr="00AC3438" w:rsidRDefault="00AC3438" w:rsidP="00FE0924"/>
    <w:sectPr w:rsidR="00AC3438" w:rsidRPr="00AC3438" w:rsidSect="002F6C56">
      <w:footerReference w:type="default" r:id="rId23"/>
      <w:footerReference w:type="first" r:id="rId2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44F" w:rsidRDefault="004C044F" w:rsidP="00F25CD7">
      <w:pPr>
        <w:spacing w:after="0" w:line="240" w:lineRule="auto"/>
      </w:pPr>
      <w:r>
        <w:separator/>
      </w:r>
    </w:p>
  </w:endnote>
  <w:endnote w:type="continuationSeparator" w:id="0">
    <w:p w:rsidR="004C044F" w:rsidRDefault="004C044F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1"/>
      <w:gridCol w:w="3968"/>
      <w:gridCol w:w="4580"/>
      <w:gridCol w:w="557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zh-CN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2F6C56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2F6C56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Schaft_10x9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B51C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zh-CN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2F6C56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2F6C56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Schaft_10x9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B51C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44F" w:rsidRDefault="004C044F" w:rsidP="00F25CD7">
      <w:pPr>
        <w:spacing w:after="0" w:line="240" w:lineRule="auto"/>
      </w:pPr>
      <w:r>
        <w:separator/>
      </w:r>
    </w:p>
  </w:footnote>
  <w:footnote w:type="continuationSeparator" w:id="0">
    <w:p w:rsidR="004C044F" w:rsidRDefault="004C044F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C56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2F6C56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044F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1C7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AF6A"/>
  <w15:docId w15:val="{EBAEEAE2-CFC7-40AE-81C4-AD463B5E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5">
    <w:name w:val="header"/>
    <w:basedOn w:val="a"/>
    <w:link w:val="a6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25CD7"/>
  </w:style>
  <w:style w:type="paragraph" w:styleId="a7">
    <w:name w:val="footer"/>
    <w:basedOn w:val="a"/>
    <w:link w:val="a8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25CD7"/>
  </w:style>
  <w:style w:type="table" w:styleId="a9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c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e">
    <w:name w:val="文档结构图 字符"/>
    <w:basedOn w:val="a0"/>
    <w:link w:val="ad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437\Desktop\Masterarbeit\BauV2018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DF558-5974-4BE7-BD79-3740E98E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13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Qian Sun</dc:creator>
  <cp:lastModifiedBy>Qian Sun</cp:lastModifiedBy>
  <cp:revision>2</cp:revision>
  <dcterms:created xsi:type="dcterms:W3CDTF">2020-03-06T11:50:00Z</dcterms:created>
  <dcterms:modified xsi:type="dcterms:W3CDTF">2020-03-06T11:56:00Z</dcterms:modified>
</cp:coreProperties>
</file>